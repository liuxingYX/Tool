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125" w:rsidRPr="008C11B6" w:rsidRDefault="00746125" w:rsidP="008C11B6">
      <w:pPr>
        <w:jc w:val="center"/>
        <w:rPr>
          <w:rFonts w:ascii="仿宋_GB2312" w:eastAsia="仿宋_GB2312" w:hAnsi="宋体"/>
          <w:bCs/>
          <w:szCs w:val="21"/>
        </w:rPr>
      </w:pPr>
      <w:r w:rsidRPr="008C11B6">
        <w:rPr>
          <w:rFonts w:ascii="仿宋_GB2312" w:eastAsia="仿宋_GB2312" w:hAnsi="宋体"/>
          <w:bCs/>
          <w:sz w:val="32"/>
        </w:rPr>
        <w:t xml:space="preserve">   </w:t>
      </w:r>
      <w:r w:rsidRPr="008C11B6">
        <w:rPr>
          <w:rFonts w:ascii="宋体" w:hAnsi="宋体" w:hint="eastAsia"/>
          <w:bCs/>
          <w:sz w:val="36"/>
        </w:rPr>
        <w:t>户</w:t>
      </w:r>
      <w:r w:rsidRPr="008C11B6">
        <w:rPr>
          <w:rFonts w:ascii="宋体" w:hAnsi="宋体"/>
          <w:bCs/>
          <w:sz w:val="36"/>
        </w:rPr>
        <w:t xml:space="preserve">    </w:t>
      </w:r>
      <w:r w:rsidRPr="008C11B6">
        <w:rPr>
          <w:rFonts w:ascii="宋体" w:hAnsi="宋体" w:hint="eastAsia"/>
          <w:bCs/>
          <w:sz w:val="36"/>
        </w:rPr>
        <w:t>籍</w:t>
      </w:r>
      <w:r w:rsidRPr="008C11B6">
        <w:rPr>
          <w:rFonts w:ascii="宋体" w:hAnsi="宋体"/>
          <w:bCs/>
          <w:sz w:val="36"/>
        </w:rPr>
        <w:t xml:space="preserve">    </w:t>
      </w:r>
      <w:r w:rsidRPr="008C11B6">
        <w:rPr>
          <w:rFonts w:ascii="宋体" w:hAnsi="宋体" w:hint="eastAsia"/>
          <w:bCs/>
          <w:sz w:val="36"/>
        </w:rPr>
        <w:t>证</w:t>
      </w:r>
      <w:r w:rsidRPr="008C11B6">
        <w:rPr>
          <w:rFonts w:ascii="宋体" w:hAnsi="宋体"/>
          <w:bCs/>
          <w:sz w:val="36"/>
        </w:rPr>
        <w:t xml:space="preserve">  </w:t>
      </w:r>
      <w:r w:rsidRPr="008C11B6">
        <w:rPr>
          <w:rFonts w:ascii="宋体" w:hAnsi="宋体" w:hint="eastAsia"/>
          <w:bCs/>
          <w:sz w:val="36"/>
        </w:rPr>
        <w:t>明</w:t>
      </w:r>
      <w:r w:rsidRPr="008C11B6">
        <w:rPr>
          <w:rFonts w:ascii="宋体" w:hAnsi="宋体"/>
          <w:bCs/>
          <w:sz w:val="36"/>
        </w:rPr>
        <w:t xml:space="preserve"> </w:t>
      </w:r>
      <w:r w:rsidRPr="008C11B6">
        <w:rPr>
          <w:rFonts w:ascii="仿宋_GB2312" w:eastAsia="仿宋_GB2312" w:hAnsi="宋体"/>
          <w:bCs/>
          <w:sz w:val="32"/>
        </w:rPr>
        <w:t xml:space="preserve">    </w:t>
      </w:r>
      <w:r w:rsidRPr="008C11B6">
        <w:rPr>
          <w:rFonts w:ascii="仿宋_GB2312" w:eastAsia="仿宋_GB2312" w:hAnsi="宋体" w:hint="eastAsia"/>
          <w:bCs/>
          <w:szCs w:val="21"/>
        </w:rPr>
        <w:t>第（</w:t>
      </w:r>
      <w:r w:rsidRPr="008C11B6">
        <w:rPr>
          <w:rFonts w:ascii="仿宋_GB2312" w:eastAsia="仿宋_GB2312" w:hAnsi="宋体"/>
          <w:bCs/>
          <w:szCs w:val="21"/>
        </w:rPr>
        <w:t xml:space="preserve">      </w:t>
      </w:r>
      <w:r w:rsidRPr="008C11B6">
        <w:rPr>
          <w:rFonts w:ascii="仿宋_GB2312" w:eastAsia="仿宋_GB2312" w:hAnsi="宋体" w:hint="eastAsia"/>
          <w:bCs/>
          <w:szCs w:val="21"/>
        </w:rPr>
        <w:t>）号</w:t>
      </w:r>
      <w:r w:rsidRPr="008C11B6">
        <w:rPr>
          <w:rFonts w:ascii="仿宋_GB2312" w:eastAsia="仿宋_GB2312" w:hAnsi="宋体"/>
          <w:bCs/>
          <w:szCs w:val="21"/>
        </w:rPr>
        <w:t xml:space="preserve">      </w:t>
      </w:r>
    </w:p>
    <w:p w:rsidR="00746125" w:rsidRPr="008C11B6" w:rsidRDefault="00746125" w:rsidP="008C11B6">
      <w:pPr>
        <w:rPr>
          <w:rFonts w:ascii="仿宋_GB2312" w:eastAsia="仿宋_GB2312" w:hAnsi="宋体"/>
          <w:bCs/>
          <w:szCs w:val="21"/>
        </w:rPr>
      </w:pPr>
      <w:r w:rsidRPr="008C11B6">
        <w:rPr>
          <w:rFonts w:ascii="仿宋_GB2312" w:eastAsia="仿宋_GB2312" w:hAnsi="宋体"/>
          <w:bCs/>
          <w:szCs w:val="21"/>
        </w:rPr>
        <w:t xml:space="preserve">         </w:t>
      </w:r>
      <w:r w:rsidRPr="008C11B6">
        <w:rPr>
          <w:rFonts w:ascii="仿宋_GB2312" w:eastAsia="仿宋_GB2312" w:hAnsi="宋体"/>
          <w:bCs/>
          <w:szCs w:val="21"/>
          <w:u w:val="single"/>
        </w:rPr>
        <w:t xml:space="preserve">                                                               </w:t>
      </w:r>
      <w:r w:rsidRPr="008C11B6">
        <w:rPr>
          <w:rFonts w:ascii="仿宋_GB2312" w:eastAsia="仿宋_GB2312" w:hAnsi="宋体"/>
          <w:bCs/>
          <w:szCs w:val="21"/>
        </w:rPr>
        <w:t xml:space="preserve">                                                              </w:t>
      </w:r>
    </w:p>
    <w:p w:rsidR="00746125" w:rsidRPr="008C11B6" w:rsidRDefault="00746125" w:rsidP="00B2473C">
      <w:pPr>
        <w:ind w:firstLineChars="343" w:firstLine="31680"/>
        <w:rPr>
          <w:rFonts w:ascii="仿宋_GB2312" w:eastAsia="仿宋_GB2312" w:hAnsi="宋体"/>
          <w:bCs/>
          <w:sz w:val="32"/>
          <w:szCs w:val="32"/>
        </w:rPr>
      </w:pPr>
      <w:r w:rsidRPr="008C11B6">
        <w:rPr>
          <w:rFonts w:ascii="仿宋_GB2312" w:eastAsia="仿宋_GB2312" w:hAnsi="宋体" w:hint="eastAsia"/>
          <w:bCs/>
          <w:sz w:val="32"/>
          <w:szCs w:val="32"/>
        </w:rPr>
        <w:t>兹：</w:t>
      </w:r>
    </w:p>
    <w:p w:rsidR="00746125" w:rsidRPr="008C11B6" w:rsidRDefault="00746125" w:rsidP="008C11B6">
      <w:pPr>
        <w:rPr>
          <w:rFonts w:ascii="仿宋_GB2312" w:eastAsia="仿宋_GB2312" w:hAnsi="宋体"/>
          <w:bCs/>
          <w:szCs w:val="21"/>
        </w:rPr>
      </w:pPr>
    </w:p>
    <w:p w:rsidR="00746125" w:rsidRPr="008C11B6" w:rsidRDefault="00746125" w:rsidP="00B2473C">
      <w:pPr>
        <w:ind w:firstLineChars="343" w:firstLine="31680"/>
        <w:rPr>
          <w:rFonts w:ascii="仿宋_GB2312" w:eastAsia="仿宋_GB2312" w:hAnsi="宋体"/>
          <w:bCs/>
          <w:sz w:val="32"/>
          <w:szCs w:val="32"/>
        </w:rPr>
      </w:pPr>
      <w:r w:rsidRPr="008C11B6">
        <w:rPr>
          <w:rFonts w:ascii="仿宋_GB2312" w:eastAsia="仿宋_GB2312" w:hAnsi="宋体" w:hint="eastAsia"/>
          <w:bCs/>
          <w:sz w:val="32"/>
          <w:szCs w:val="32"/>
        </w:rPr>
        <w:t>姓名：</w:t>
      </w:r>
      <w:r w:rsidRPr="008C11B6">
        <w:rPr>
          <w:rFonts w:ascii="仿宋_GB2312" w:eastAsia="仿宋_GB2312" w:hAnsi="宋体"/>
          <w:bCs/>
          <w:sz w:val="32"/>
          <w:szCs w:val="32"/>
        </w:rPr>
        <w:t xml:space="preserve">              </w:t>
      </w:r>
      <w:r w:rsidRPr="008C11B6">
        <w:rPr>
          <w:rFonts w:ascii="仿宋_GB2312" w:eastAsia="仿宋_GB2312" w:hAnsi="宋体" w:hint="eastAsia"/>
          <w:bCs/>
          <w:sz w:val="32"/>
          <w:szCs w:val="32"/>
        </w:rPr>
        <w:t>性别：</w:t>
      </w:r>
    </w:p>
    <w:p w:rsidR="00746125" w:rsidRPr="008C11B6" w:rsidRDefault="00746125" w:rsidP="00B2473C">
      <w:pPr>
        <w:ind w:firstLineChars="343" w:firstLine="31680"/>
        <w:rPr>
          <w:rFonts w:ascii="仿宋_GB2312" w:eastAsia="仿宋_GB2312" w:hAnsi="宋体"/>
          <w:bCs/>
          <w:sz w:val="32"/>
          <w:szCs w:val="32"/>
        </w:rPr>
      </w:pPr>
      <w:r w:rsidRPr="008C11B6">
        <w:rPr>
          <w:rFonts w:ascii="仿宋_GB2312" w:eastAsia="仿宋_GB2312" w:hAnsi="宋体" w:hint="eastAsia"/>
          <w:bCs/>
          <w:sz w:val="32"/>
          <w:szCs w:val="32"/>
        </w:rPr>
        <w:t>民族：</w:t>
      </w:r>
      <w:r w:rsidRPr="008C11B6">
        <w:rPr>
          <w:rFonts w:ascii="仿宋_GB2312" w:eastAsia="仿宋_GB2312" w:hAnsi="宋体"/>
          <w:bCs/>
          <w:sz w:val="32"/>
          <w:szCs w:val="32"/>
        </w:rPr>
        <w:tab/>
      </w:r>
      <w:r w:rsidRPr="008C11B6">
        <w:rPr>
          <w:rFonts w:ascii="仿宋_GB2312" w:eastAsia="仿宋_GB2312" w:hAnsi="宋体"/>
          <w:bCs/>
          <w:sz w:val="32"/>
          <w:szCs w:val="32"/>
        </w:rPr>
        <w:tab/>
      </w:r>
      <w:r w:rsidRPr="008C11B6">
        <w:rPr>
          <w:rFonts w:ascii="仿宋_GB2312" w:eastAsia="仿宋_GB2312" w:hAnsi="宋体"/>
          <w:bCs/>
          <w:sz w:val="32"/>
          <w:szCs w:val="32"/>
        </w:rPr>
        <w:tab/>
      </w:r>
      <w:r w:rsidRPr="008C11B6">
        <w:rPr>
          <w:rFonts w:ascii="仿宋_GB2312" w:eastAsia="仿宋_GB2312" w:hAnsi="宋体"/>
          <w:bCs/>
          <w:sz w:val="32"/>
          <w:szCs w:val="32"/>
        </w:rPr>
        <w:tab/>
      </w:r>
      <w:r w:rsidRPr="008C11B6">
        <w:rPr>
          <w:rFonts w:ascii="仿宋_GB2312" w:eastAsia="仿宋_GB2312" w:hAnsi="宋体"/>
          <w:bCs/>
          <w:sz w:val="32"/>
          <w:szCs w:val="32"/>
        </w:rPr>
        <w:tab/>
        <w:t xml:space="preserve">   </w:t>
      </w:r>
      <w:r w:rsidRPr="008C11B6">
        <w:rPr>
          <w:rFonts w:ascii="仿宋_GB2312" w:eastAsia="仿宋_GB2312" w:hAnsi="宋体" w:hint="eastAsia"/>
          <w:bCs/>
          <w:sz w:val="32"/>
          <w:szCs w:val="32"/>
        </w:rPr>
        <w:t>现户别：</w:t>
      </w:r>
    </w:p>
    <w:p w:rsidR="00746125" w:rsidRPr="008C11B6" w:rsidRDefault="00746125" w:rsidP="00B2473C">
      <w:pPr>
        <w:ind w:firstLineChars="343" w:firstLine="31680"/>
        <w:rPr>
          <w:rFonts w:ascii="仿宋_GB2312" w:eastAsia="仿宋_GB2312" w:hAnsi="宋体"/>
          <w:bCs/>
          <w:sz w:val="32"/>
          <w:szCs w:val="32"/>
        </w:rPr>
      </w:pPr>
      <w:r w:rsidRPr="008C11B6">
        <w:rPr>
          <w:rFonts w:ascii="仿宋_GB2312" w:eastAsia="仿宋_GB2312" w:hAnsi="宋体" w:hint="eastAsia"/>
          <w:bCs/>
          <w:sz w:val="32"/>
          <w:szCs w:val="32"/>
        </w:rPr>
        <w:t>出生日期：</w:t>
      </w:r>
      <w:r w:rsidRPr="008C11B6">
        <w:rPr>
          <w:rFonts w:ascii="仿宋_GB2312" w:eastAsia="仿宋_GB2312" w:hAnsi="宋体"/>
          <w:bCs/>
          <w:sz w:val="32"/>
          <w:szCs w:val="32"/>
        </w:rPr>
        <w:t xml:space="preserve">         </w:t>
      </w:r>
      <w:r w:rsidRPr="008C11B6">
        <w:rPr>
          <w:rFonts w:ascii="仿宋_GB2312" w:eastAsia="仿宋_GB2312" w:hAnsi="宋体" w:hint="eastAsia"/>
          <w:bCs/>
          <w:sz w:val="32"/>
          <w:szCs w:val="32"/>
        </w:rPr>
        <w:t>曾用名：</w:t>
      </w:r>
    </w:p>
    <w:p w:rsidR="00746125" w:rsidRPr="008C11B6" w:rsidRDefault="00746125" w:rsidP="00B2473C">
      <w:pPr>
        <w:ind w:firstLineChars="343" w:firstLine="31680"/>
        <w:rPr>
          <w:rFonts w:ascii="仿宋_GB2312" w:eastAsia="仿宋_GB2312" w:hAnsi="宋体"/>
          <w:bCs/>
          <w:sz w:val="32"/>
          <w:szCs w:val="32"/>
        </w:rPr>
      </w:pPr>
      <w:r w:rsidRPr="008C11B6">
        <w:rPr>
          <w:rFonts w:ascii="仿宋_GB2312" w:eastAsia="仿宋_GB2312" w:hAnsi="宋体" w:hint="eastAsia"/>
          <w:bCs/>
          <w:sz w:val="32"/>
          <w:szCs w:val="32"/>
        </w:rPr>
        <w:t>籍贯：</w:t>
      </w:r>
      <w:r w:rsidRPr="008C11B6">
        <w:rPr>
          <w:rFonts w:ascii="仿宋_GB2312" w:eastAsia="仿宋_GB2312" w:hAnsi="宋体"/>
          <w:bCs/>
          <w:sz w:val="32"/>
          <w:szCs w:val="32"/>
        </w:rPr>
        <w:tab/>
      </w:r>
      <w:r w:rsidRPr="008C11B6">
        <w:rPr>
          <w:rFonts w:ascii="仿宋_GB2312" w:eastAsia="仿宋_GB2312" w:hAnsi="宋体"/>
          <w:bCs/>
          <w:sz w:val="32"/>
          <w:szCs w:val="32"/>
        </w:rPr>
        <w:tab/>
      </w:r>
      <w:r w:rsidRPr="008C11B6">
        <w:rPr>
          <w:rFonts w:ascii="仿宋_GB2312" w:eastAsia="仿宋_GB2312" w:hAnsi="宋体"/>
          <w:bCs/>
          <w:sz w:val="32"/>
          <w:szCs w:val="32"/>
        </w:rPr>
        <w:tab/>
      </w:r>
      <w:r w:rsidRPr="008C11B6">
        <w:rPr>
          <w:rFonts w:ascii="仿宋_GB2312" w:eastAsia="仿宋_GB2312" w:hAnsi="宋体"/>
          <w:bCs/>
          <w:sz w:val="32"/>
          <w:szCs w:val="32"/>
        </w:rPr>
        <w:tab/>
      </w:r>
      <w:r w:rsidRPr="008C11B6">
        <w:rPr>
          <w:rFonts w:ascii="仿宋_GB2312" w:eastAsia="仿宋_GB2312" w:hAnsi="宋体"/>
          <w:bCs/>
          <w:sz w:val="32"/>
          <w:szCs w:val="32"/>
        </w:rPr>
        <w:tab/>
        <w:t xml:space="preserve">   </w:t>
      </w:r>
      <w:r w:rsidRPr="008C11B6">
        <w:rPr>
          <w:rFonts w:ascii="仿宋_GB2312" w:eastAsia="仿宋_GB2312" w:hAnsi="宋体" w:hint="eastAsia"/>
          <w:bCs/>
          <w:sz w:val="32"/>
          <w:szCs w:val="32"/>
        </w:rPr>
        <w:t>婚姻状况：</w:t>
      </w:r>
    </w:p>
    <w:p w:rsidR="00746125" w:rsidRPr="008C11B6" w:rsidRDefault="00746125" w:rsidP="00B2473C">
      <w:pPr>
        <w:ind w:firstLineChars="343" w:firstLine="31680"/>
        <w:rPr>
          <w:rFonts w:ascii="仿宋_GB2312" w:eastAsia="仿宋_GB2312" w:hAnsi="宋体"/>
          <w:bCs/>
          <w:sz w:val="32"/>
          <w:szCs w:val="32"/>
        </w:rPr>
      </w:pPr>
      <w:r w:rsidRPr="008C11B6">
        <w:rPr>
          <w:rFonts w:ascii="仿宋_GB2312" w:eastAsia="仿宋_GB2312" w:hAnsi="宋体" w:hint="eastAsia"/>
          <w:bCs/>
          <w:sz w:val="32"/>
          <w:szCs w:val="32"/>
        </w:rPr>
        <w:t>身份证号：</w:t>
      </w:r>
    </w:p>
    <w:p w:rsidR="00746125" w:rsidRPr="008C11B6" w:rsidRDefault="00746125" w:rsidP="00B2473C">
      <w:pPr>
        <w:ind w:firstLineChars="343" w:firstLine="31680"/>
        <w:rPr>
          <w:rFonts w:ascii="仿宋_GB2312" w:eastAsia="仿宋_GB2312" w:hAnsi="宋体"/>
          <w:bCs/>
          <w:sz w:val="32"/>
          <w:szCs w:val="32"/>
        </w:rPr>
      </w:pPr>
      <w:r w:rsidRPr="008C11B6">
        <w:rPr>
          <w:rFonts w:ascii="仿宋_GB2312" w:eastAsia="仿宋_GB2312" w:hAnsi="宋体" w:hint="eastAsia"/>
          <w:bCs/>
          <w:sz w:val="32"/>
          <w:szCs w:val="32"/>
        </w:rPr>
        <w:t>住址：</w:t>
      </w:r>
    </w:p>
    <w:p w:rsidR="00746125" w:rsidRPr="008C11B6" w:rsidRDefault="00746125" w:rsidP="00B2473C">
      <w:pPr>
        <w:ind w:firstLineChars="343" w:firstLine="31680"/>
        <w:rPr>
          <w:rFonts w:ascii="仿宋_GB2312" w:eastAsia="仿宋_GB2312" w:hAnsi="宋体"/>
          <w:bCs/>
          <w:sz w:val="32"/>
          <w:szCs w:val="32"/>
        </w:rPr>
      </w:pPr>
      <w:r>
        <w:rPr>
          <w:noProof/>
        </w:rPr>
        <w:pict>
          <v:rect id="矩形 1" o:spid="_x0000_s1026" style="position:absolute;left:0;text-align:left;margin-left:306pt;margin-top:7.8pt;width:81pt;height:109.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">
            <v:textbox>
              <w:txbxContent>
                <w:p w:rsidR="00746125" w:rsidRDefault="00746125" w:rsidP="00B2473C">
                  <w:pPr>
                    <w:ind w:firstLineChars="250" w:firstLine="31680"/>
                  </w:pPr>
                </w:p>
                <w:p w:rsidR="00746125" w:rsidRDefault="00746125" w:rsidP="00B2473C">
                  <w:pPr>
                    <w:ind w:firstLineChars="250" w:firstLine="31680"/>
                  </w:pPr>
                  <w:r>
                    <w:rPr>
                      <w:rFonts w:hint="eastAsia"/>
                    </w:rPr>
                    <w:t>贴</w:t>
                  </w:r>
                </w:p>
                <w:p w:rsidR="00746125" w:rsidRDefault="00746125" w:rsidP="00B2473C">
                  <w:pPr>
                    <w:ind w:firstLineChars="250" w:firstLine="31680"/>
                  </w:pPr>
                  <w:r>
                    <w:rPr>
                      <w:rFonts w:hint="eastAsia"/>
                    </w:rPr>
                    <w:t>相</w:t>
                  </w:r>
                </w:p>
                <w:p w:rsidR="00746125" w:rsidRDefault="00746125" w:rsidP="00B2473C">
                  <w:pPr>
                    <w:ind w:firstLineChars="250" w:firstLine="31680"/>
                  </w:pPr>
                  <w:r>
                    <w:rPr>
                      <w:rFonts w:hint="eastAsia"/>
                    </w:rPr>
                    <w:t>片</w:t>
                  </w:r>
                </w:p>
                <w:p w:rsidR="00746125" w:rsidRDefault="00746125" w:rsidP="00B2473C">
                  <w:pPr>
                    <w:ind w:firstLineChars="250" w:firstLine="31680"/>
                  </w:pPr>
                </w:p>
                <w:p w:rsidR="00746125" w:rsidRDefault="00746125" w:rsidP="008C11B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（加盖公章）</w:t>
                  </w:r>
                </w:p>
              </w:txbxContent>
            </v:textbox>
          </v:rect>
        </w:pict>
      </w:r>
      <w:r w:rsidRPr="008C11B6">
        <w:rPr>
          <w:rFonts w:ascii="仿宋_GB2312" w:eastAsia="仿宋_GB2312" w:hAnsi="宋体"/>
          <w:bCs/>
          <w:sz w:val="32"/>
          <w:szCs w:val="32"/>
        </w:rPr>
        <w:t xml:space="preserve">                                                       </w:t>
      </w:r>
    </w:p>
    <w:p w:rsidR="00746125" w:rsidRPr="008C11B6" w:rsidRDefault="00746125" w:rsidP="00B2473C">
      <w:pPr>
        <w:ind w:firstLineChars="343" w:firstLine="31680"/>
        <w:rPr>
          <w:rFonts w:ascii="仿宋_GB2312" w:eastAsia="仿宋_GB2312" w:hAnsi="宋体"/>
          <w:bCs/>
          <w:sz w:val="32"/>
          <w:szCs w:val="32"/>
        </w:rPr>
      </w:pPr>
    </w:p>
    <w:p w:rsidR="00746125" w:rsidRPr="008C11B6" w:rsidRDefault="00746125" w:rsidP="00B2473C">
      <w:pPr>
        <w:ind w:firstLineChars="343" w:firstLine="31680"/>
        <w:rPr>
          <w:rFonts w:ascii="仿宋_GB2312" w:eastAsia="仿宋_GB2312" w:hAnsi="宋体"/>
          <w:bCs/>
          <w:sz w:val="32"/>
          <w:szCs w:val="32"/>
        </w:rPr>
      </w:pPr>
      <w:r w:rsidRPr="008C11B6">
        <w:rPr>
          <w:rFonts w:ascii="仿宋_GB2312" w:eastAsia="仿宋_GB2312" w:hAnsi="宋体" w:hint="eastAsia"/>
          <w:bCs/>
          <w:sz w:val="32"/>
          <w:szCs w:val="32"/>
        </w:rPr>
        <w:t>为</w:t>
      </w:r>
      <w:r w:rsidRPr="008C11B6">
        <w:rPr>
          <w:rFonts w:ascii="仿宋_GB2312" w:eastAsia="仿宋_GB2312" w:hAnsi="宋体"/>
          <w:bCs/>
          <w:sz w:val="32"/>
          <w:szCs w:val="32"/>
        </w:rPr>
        <w:t xml:space="preserve"> </w:t>
      </w:r>
      <w:r w:rsidRPr="008C11B6">
        <w:rPr>
          <w:rFonts w:ascii="仿宋_GB2312" w:eastAsia="仿宋_GB2312" w:hAnsi="宋体" w:hint="eastAsia"/>
          <w:bCs/>
          <w:sz w:val="32"/>
          <w:szCs w:val="32"/>
        </w:rPr>
        <w:t>我</w:t>
      </w:r>
      <w:r w:rsidRPr="008C11B6">
        <w:rPr>
          <w:rFonts w:ascii="仿宋_GB2312" w:eastAsia="仿宋_GB2312" w:hAnsi="宋体"/>
          <w:bCs/>
          <w:sz w:val="32"/>
          <w:szCs w:val="32"/>
        </w:rPr>
        <w:t xml:space="preserve"> </w:t>
      </w:r>
      <w:r w:rsidRPr="008C11B6">
        <w:rPr>
          <w:rFonts w:ascii="仿宋_GB2312" w:eastAsia="仿宋_GB2312" w:hAnsi="宋体" w:hint="eastAsia"/>
          <w:bCs/>
          <w:sz w:val="32"/>
          <w:szCs w:val="32"/>
        </w:rPr>
        <w:t>派</w:t>
      </w:r>
      <w:r w:rsidRPr="008C11B6">
        <w:rPr>
          <w:rFonts w:ascii="仿宋_GB2312" w:eastAsia="仿宋_GB2312" w:hAnsi="宋体"/>
          <w:bCs/>
          <w:sz w:val="32"/>
          <w:szCs w:val="32"/>
        </w:rPr>
        <w:t xml:space="preserve"> </w:t>
      </w:r>
      <w:r w:rsidRPr="008C11B6">
        <w:rPr>
          <w:rFonts w:ascii="仿宋_GB2312" w:eastAsia="仿宋_GB2312" w:hAnsi="宋体" w:hint="eastAsia"/>
          <w:bCs/>
          <w:sz w:val="32"/>
          <w:szCs w:val="32"/>
        </w:rPr>
        <w:t>出</w:t>
      </w:r>
      <w:r w:rsidRPr="008C11B6">
        <w:rPr>
          <w:rFonts w:ascii="仿宋_GB2312" w:eastAsia="仿宋_GB2312" w:hAnsi="宋体"/>
          <w:bCs/>
          <w:sz w:val="32"/>
          <w:szCs w:val="32"/>
        </w:rPr>
        <w:t xml:space="preserve"> </w:t>
      </w:r>
      <w:r w:rsidRPr="008C11B6">
        <w:rPr>
          <w:rFonts w:ascii="仿宋_GB2312" w:eastAsia="仿宋_GB2312" w:hAnsi="宋体" w:hint="eastAsia"/>
          <w:bCs/>
          <w:sz w:val="32"/>
          <w:szCs w:val="32"/>
        </w:rPr>
        <w:t>所</w:t>
      </w:r>
      <w:r w:rsidRPr="008C11B6">
        <w:rPr>
          <w:rFonts w:ascii="仿宋_GB2312" w:eastAsia="仿宋_GB2312" w:hAnsi="宋体"/>
          <w:bCs/>
          <w:sz w:val="32"/>
          <w:szCs w:val="32"/>
        </w:rPr>
        <w:t xml:space="preserve"> </w:t>
      </w:r>
      <w:r w:rsidRPr="008C11B6">
        <w:rPr>
          <w:rFonts w:ascii="仿宋_GB2312" w:eastAsia="仿宋_GB2312" w:hAnsi="宋体" w:hint="eastAsia"/>
          <w:bCs/>
          <w:sz w:val="32"/>
          <w:szCs w:val="32"/>
        </w:rPr>
        <w:t>管</w:t>
      </w:r>
      <w:r w:rsidRPr="008C11B6">
        <w:rPr>
          <w:rFonts w:ascii="仿宋_GB2312" w:eastAsia="仿宋_GB2312" w:hAnsi="宋体"/>
          <w:bCs/>
          <w:sz w:val="32"/>
          <w:szCs w:val="32"/>
        </w:rPr>
        <w:t xml:space="preserve"> </w:t>
      </w:r>
      <w:r w:rsidRPr="008C11B6">
        <w:rPr>
          <w:rFonts w:ascii="仿宋_GB2312" w:eastAsia="仿宋_GB2312" w:hAnsi="宋体" w:hint="eastAsia"/>
          <w:bCs/>
          <w:sz w:val="32"/>
          <w:szCs w:val="32"/>
        </w:rPr>
        <w:t>辖</w:t>
      </w:r>
      <w:r w:rsidRPr="008C11B6">
        <w:rPr>
          <w:rFonts w:ascii="仿宋_GB2312" w:eastAsia="仿宋_GB2312" w:hAnsi="宋体"/>
          <w:bCs/>
          <w:sz w:val="32"/>
          <w:szCs w:val="32"/>
        </w:rPr>
        <w:t xml:space="preserve"> </w:t>
      </w:r>
      <w:r w:rsidRPr="008C11B6">
        <w:rPr>
          <w:rFonts w:ascii="仿宋_GB2312" w:eastAsia="仿宋_GB2312" w:hAnsi="宋体" w:hint="eastAsia"/>
          <w:bCs/>
          <w:sz w:val="32"/>
          <w:szCs w:val="32"/>
        </w:rPr>
        <w:t>居</w:t>
      </w:r>
      <w:r w:rsidRPr="008C11B6">
        <w:rPr>
          <w:rFonts w:ascii="仿宋_GB2312" w:eastAsia="仿宋_GB2312" w:hAnsi="宋体"/>
          <w:bCs/>
          <w:sz w:val="32"/>
          <w:szCs w:val="32"/>
        </w:rPr>
        <w:t xml:space="preserve"> </w:t>
      </w:r>
      <w:r w:rsidRPr="008C11B6">
        <w:rPr>
          <w:rFonts w:ascii="仿宋_GB2312" w:eastAsia="仿宋_GB2312" w:hAnsi="宋体" w:hint="eastAsia"/>
          <w:bCs/>
          <w:sz w:val="32"/>
          <w:szCs w:val="32"/>
        </w:rPr>
        <w:t>民</w:t>
      </w:r>
      <w:r w:rsidRPr="008C11B6">
        <w:rPr>
          <w:rFonts w:ascii="仿宋_GB2312" w:eastAsia="仿宋_GB2312" w:hAnsi="宋体"/>
          <w:bCs/>
          <w:sz w:val="32"/>
          <w:szCs w:val="32"/>
        </w:rPr>
        <w:t xml:space="preserve">  </w:t>
      </w:r>
    </w:p>
    <w:p w:rsidR="00746125" w:rsidRPr="008C11B6" w:rsidRDefault="00746125" w:rsidP="00B2473C">
      <w:pPr>
        <w:ind w:firstLineChars="343" w:firstLine="31680"/>
        <w:rPr>
          <w:rFonts w:ascii="仿宋_GB2312" w:eastAsia="仿宋_GB2312" w:hAnsi="宋体"/>
          <w:bCs/>
          <w:sz w:val="32"/>
          <w:szCs w:val="32"/>
        </w:rPr>
      </w:pPr>
    </w:p>
    <w:p w:rsidR="00746125" w:rsidRPr="008C11B6" w:rsidRDefault="00746125" w:rsidP="00B2473C">
      <w:pPr>
        <w:ind w:firstLineChars="1046" w:firstLine="31680"/>
        <w:rPr>
          <w:rFonts w:ascii="仿宋_GB2312" w:eastAsia="仿宋_GB2312" w:hAnsi="宋体"/>
          <w:bCs/>
          <w:sz w:val="30"/>
          <w:szCs w:val="30"/>
        </w:rPr>
      </w:pPr>
      <w:r w:rsidRPr="008C11B6">
        <w:rPr>
          <w:rFonts w:ascii="仿宋_GB2312" w:eastAsia="仿宋_GB2312" w:hAnsi="宋体" w:hint="eastAsia"/>
          <w:bCs/>
          <w:sz w:val="30"/>
          <w:szCs w:val="30"/>
        </w:rPr>
        <w:t>特此证明</w:t>
      </w:r>
    </w:p>
    <w:p w:rsidR="00746125" w:rsidRPr="008C11B6" w:rsidRDefault="00746125" w:rsidP="00B2473C">
      <w:pPr>
        <w:ind w:firstLineChars="1988" w:firstLine="31680"/>
        <w:rPr>
          <w:rFonts w:ascii="仿宋_GB2312" w:eastAsia="仿宋_GB2312" w:hAnsi="宋体"/>
          <w:bCs/>
          <w:szCs w:val="21"/>
        </w:rPr>
      </w:pPr>
    </w:p>
    <w:p w:rsidR="00746125" w:rsidRPr="008C11B6" w:rsidRDefault="00746125" w:rsidP="00B2473C">
      <w:pPr>
        <w:ind w:firstLineChars="1500" w:firstLine="31680"/>
        <w:rPr>
          <w:rFonts w:ascii="仿宋_GB2312" w:eastAsia="仿宋_GB2312" w:hAnsi="宋体"/>
          <w:bCs/>
          <w:sz w:val="30"/>
          <w:szCs w:val="30"/>
        </w:rPr>
      </w:pPr>
      <w:r w:rsidRPr="008C11B6">
        <w:rPr>
          <w:rFonts w:ascii="仿宋_GB2312" w:eastAsia="仿宋_GB2312" w:hAnsi="宋体" w:hint="eastAsia"/>
          <w:bCs/>
          <w:sz w:val="30"/>
          <w:szCs w:val="30"/>
        </w:rPr>
        <w:t>派出所：</w:t>
      </w:r>
    </w:p>
    <w:p w:rsidR="00746125" w:rsidRPr="008C11B6" w:rsidRDefault="00746125" w:rsidP="00B2473C">
      <w:pPr>
        <w:ind w:firstLineChars="1450" w:firstLine="31680"/>
        <w:rPr>
          <w:rFonts w:ascii="仿宋_GB2312" w:eastAsia="仿宋_GB2312" w:hAnsi="宋体"/>
          <w:bCs/>
          <w:sz w:val="30"/>
          <w:szCs w:val="30"/>
        </w:rPr>
      </w:pPr>
      <w:r w:rsidRPr="008C11B6">
        <w:rPr>
          <w:rFonts w:ascii="仿宋_GB2312" w:eastAsia="仿宋_GB2312" w:hAnsi="宋体" w:hint="eastAsia"/>
          <w:bCs/>
          <w:sz w:val="30"/>
          <w:szCs w:val="30"/>
        </w:rPr>
        <w:t>日期：</w:t>
      </w:r>
      <w:r w:rsidRPr="008C11B6">
        <w:rPr>
          <w:rFonts w:ascii="仿宋_GB2312" w:eastAsia="仿宋_GB2312" w:hAnsi="宋体"/>
          <w:bCs/>
          <w:sz w:val="30"/>
          <w:szCs w:val="30"/>
        </w:rPr>
        <w:t xml:space="preserve">      </w:t>
      </w:r>
      <w:r w:rsidRPr="008C11B6">
        <w:rPr>
          <w:rFonts w:ascii="仿宋_GB2312" w:eastAsia="仿宋_GB2312" w:hAnsi="宋体" w:hint="eastAsia"/>
          <w:bCs/>
          <w:sz w:val="30"/>
          <w:szCs w:val="30"/>
        </w:rPr>
        <w:t>年</w:t>
      </w:r>
      <w:r w:rsidRPr="008C11B6">
        <w:rPr>
          <w:rFonts w:ascii="仿宋_GB2312" w:eastAsia="仿宋_GB2312" w:hAnsi="宋体"/>
          <w:bCs/>
          <w:sz w:val="30"/>
          <w:szCs w:val="30"/>
        </w:rPr>
        <w:t xml:space="preserve">   </w:t>
      </w:r>
      <w:r w:rsidRPr="008C11B6">
        <w:rPr>
          <w:rFonts w:ascii="仿宋_GB2312" w:eastAsia="仿宋_GB2312" w:hAnsi="宋体" w:hint="eastAsia"/>
          <w:bCs/>
          <w:sz w:val="30"/>
          <w:szCs w:val="30"/>
        </w:rPr>
        <w:t>月</w:t>
      </w:r>
      <w:r w:rsidRPr="008C11B6">
        <w:rPr>
          <w:rFonts w:ascii="仿宋_GB2312" w:eastAsia="仿宋_GB2312" w:hAnsi="宋体"/>
          <w:bCs/>
          <w:sz w:val="30"/>
          <w:szCs w:val="30"/>
        </w:rPr>
        <w:t xml:space="preserve">   </w:t>
      </w:r>
      <w:r w:rsidRPr="008C11B6">
        <w:rPr>
          <w:rFonts w:ascii="仿宋_GB2312" w:eastAsia="仿宋_GB2312" w:hAnsi="宋体" w:hint="eastAsia"/>
          <w:bCs/>
          <w:sz w:val="30"/>
          <w:szCs w:val="30"/>
        </w:rPr>
        <w:t>日</w:t>
      </w:r>
    </w:p>
    <w:p w:rsidR="00746125" w:rsidRPr="008C11B6" w:rsidRDefault="00746125" w:rsidP="00B2473C">
      <w:pPr>
        <w:ind w:firstLineChars="1988" w:firstLine="31680"/>
        <w:rPr>
          <w:rFonts w:ascii="仿宋_GB2312" w:eastAsia="仿宋_GB2312" w:hAnsi="宋体"/>
          <w:bCs/>
          <w:sz w:val="30"/>
          <w:szCs w:val="30"/>
        </w:rPr>
      </w:pPr>
    </w:p>
    <w:p w:rsidR="00746125" w:rsidRPr="008C11B6" w:rsidRDefault="00746125" w:rsidP="00B2473C">
      <w:pPr>
        <w:ind w:firstLineChars="550" w:firstLine="31680"/>
        <w:rPr>
          <w:rFonts w:ascii="仿宋_GB2312" w:eastAsia="仿宋_GB2312" w:hAnsi="宋体"/>
          <w:bCs/>
          <w:sz w:val="30"/>
          <w:szCs w:val="30"/>
        </w:rPr>
      </w:pPr>
      <w:r w:rsidRPr="008C11B6">
        <w:rPr>
          <w:rFonts w:ascii="仿宋_GB2312" w:eastAsia="仿宋_GB2312" w:hAnsi="宋体" w:hint="eastAsia"/>
          <w:bCs/>
          <w:sz w:val="30"/>
          <w:szCs w:val="30"/>
        </w:rPr>
        <w:t>户籍民警签名：</w:t>
      </w:r>
      <w:r w:rsidRPr="008C11B6">
        <w:rPr>
          <w:rFonts w:ascii="仿宋_GB2312" w:eastAsia="仿宋_GB2312" w:hAnsi="宋体"/>
          <w:bCs/>
          <w:sz w:val="30"/>
          <w:szCs w:val="30"/>
        </w:rPr>
        <w:t xml:space="preserve">            </w:t>
      </w:r>
      <w:r w:rsidRPr="008C11B6">
        <w:rPr>
          <w:rFonts w:ascii="仿宋_GB2312" w:eastAsia="仿宋_GB2312" w:hAnsi="宋体" w:hint="eastAsia"/>
          <w:bCs/>
          <w:sz w:val="30"/>
          <w:szCs w:val="30"/>
        </w:rPr>
        <w:t>电话：</w:t>
      </w:r>
    </w:p>
    <w:p w:rsidR="00746125" w:rsidRPr="008C11B6" w:rsidRDefault="00746125" w:rsidP="008C11B6">
      <w:pPr>
        <w:rPr>
          <w:rFonts w:ascii="仿宋_GB2312" w:eastAsia="仿宋_GB2312" w:hAnsi="宋体"/>
          <w:bCs/>
          <w:szCs w:val="21"/>
        </w:rPr>
      </w:pPr>
    </w:p>
    <w:p w:rsidR="00746125" w:rsidRPr="008C11B6" w:rsidRDefault="00746125" w:rsidP="008C11B6">
      <w:pPr>
        <w:rPr>
          <w:rFonts w:ascii="仿宋_GB2312" w:eastAsia="仿宋_GB2312" w:hAnsi="宋体"/>
          <w:bCs/>
          <w:sz w:val="32"/>
          <w:u w:val="single"/>
        </w:rPr>
      </w:pPr>
      <w:r w:rsidRPr="008C11B6">
        <w:t xml:space="preserve">                                                </w:t>
      </w:r>
    </w:p>
    <w:p w:rsidR="00746125" w:rsidRPr="00911F36" w:rsidRDefault="00746125" w:rsidP="008C11B6">
      <w:pPr>
        <w:jc w:val="center"/>
        <w:rPr>
          <w:rFonts w:ascii="宋体"/>
          <w:b/>
          <w:sz w:val="24"/>
        </w:rPr>
      </w:pPr>
      <w:r w:rsidRPr="00911F36">
        <w:rPr>
          <w:rFonts w:hint="eastAsia"/>
          <w:sz w:val="24"/>
        </w:rPr>
        <w:t>说明：此户籍证明应由其户籍所在地公安部门出具。</w:t>
      </w:r>
    </w:p>
    <w:p w:rsidR="00746125" w:rsidRPr="008C11B6" w:rsidRDefault="00746125" w:rsidP="008C11B6">
      <w:pPr>
        <w:jc w:val="center"/>
        <w:rPr>
          <w:rFonts w:ascii="宋体"/>
          <w:b/>
          <w:sz w:val="32"/>
        </w:rPr>
      </w:pPr>
    </w:p>
    <w:p w:rsidR="00746125" w:rsidRPr="008C11B6" w:rsidRDefault="00746125" w:rsidP="00B52DEA">
      <w:bookmarkStart w:id="0" w:name="_GoBack"/>
      <w:bookmarkEnd w:id="0"/>
    </w:p>
    <w:sectPr w:rsidR="00746125" w:rsidRPr="008C11B6" w:rsidSect="002C6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125" w:rsidRDefault="00746125" w:rsidP="008C11B6">
      <w:r>
        <w:separator/>
      </w:r>
    </w:p>
  </w:endnote>
  <w:endnote w:type="continuationSeparator" w:id="0">
    <w:p w:rsidR="00746125" w:rsidRDefault="00746125" w:rsidP="008C11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125" w:rsidRDefault="00746125" w:rsidP="008C11B6">
      <w:r>
        <w:separator/>
      </w:r>
    </w:p>
  </w:footnote>
  <w:footnote w:type="continuationSeparator" w:id="0">
    <w:p w:rsidR="00746125" w:rsidRDefault="00746125" w:rsidP="008C11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454"/>
    <w:rsid w:val="00000454"/>
    <w:rsid w:val="0004185E"/>
    <w:rsid w:val="00051BB1"/>
    <w:rsid w:val="00056A83"/>
    <w:rsid w:val="0006040C"/>
    <w:rsid w:val="00071140"/>
    <w:rsid w:val="00076B16"/>
    <w:rsid w:val="00076B6C"/>
    <w:rsid w:val="000814A4"/>
    <w:rsid w:val="0009061B"/>
    <w:rsid w:val="000A1AAE"/>
    <w:rsid w:val="000A5E0E"/>
    <w:rsid w:val="000C2255"/>
    <w:rsid w:val="000C298A"/>
    <w:rsid w:val="000D5404"/>
    <w:rsid w:val="000E1FB6"/>
    <w:rsid w:val="000E3751"/>
    <w:rsid w:val="000F7934"/>
    <w:rsid w:val="001413C2"/>
    <w:rsid w:val="00142FEE"/>
    <w:rsid w:val="0014474B"/>
    <w:rsid w:val="00146A24"/>
    <w:rsid w:val="00154FAA"/>
    <w:rsid w:val="00157022"/>
    <w:rsid w:val="00157596"/>
    <w:rsid w:val="0017228F"/>
    <w:rsid w:val="0017554A"/>
    <w:rsid w:val="00190348"/>
    <w:rsid w:val="001A48BA"/>
    <w:rsid w:val="001B0ED0"/>
    <w:rsid w:val="001B73B4"/>
    <w:rsid w:val="001B7A8B"/>
    <w:rsid w:val="001C35F6"/>
    <w:rsid w:val="001D4240"/>
    <w:rsid w:val="001E405D"/>
    <w:rsid w:val="001E4163"/>
    <w:rsid w:val="001E7DEA"/>
    <w:rsid w:val="001F0BA3"/>
    <w:rsid w:val="001F6D3B"/>
    <w:rsid w:val="001F779B"/>
    <w:rsid w:val="00201FD6"/>
    <w:rsid w:val="002038D4"/>
    <w:rsid w:val="00224655"/>
    <w:rsid w:val="00234386"/>
    <w:rsid w:val="00246256"/>
    <w:rsid w:val="00260E29"/>
    <w:rsid w:val="00263E9B"/>
    <w:rsid w:val="0026443A"/>
    <w:rsid w:val="0026674E"/>
    <w:rsid w:val="0026766A"/>
    <w:rsid w:val="002703F1"/>
    <w:rsid w:val="00291A48"/>
    <w:rsid w:val="002B6712"/>
    <w:rsid w:val="002B7B75"/>
    <w:rsid w:val="002C3533"/>
    <w:rsid w:val="002C6557"/>
    <w:rsid w:val="002C67BC"/>
    <w:rsid w:val="002D3AB3"/>
    <w:rsid w:val="002D59B2"/>
    <w:rsid w:val="002E6A4E"/>
    <w:rsid w:val="00310D95"/>
    <w:rsid w:val="0031155A"/>
    <w:rsid w:val="00315BF3"/>
    <w:rsid w:val="00316369"/>
    <w:rsid w:val="00321E40"/>
    <w:rsid w:val="00324149"/>
    <w:rsid w:val="003351F3"/>
    <w:rsid w:val="003468A9"/>
    <w:rsid w:val="003506C0"/>
    <w:rsid w:val="0037671E"/>
    <w:rsid w:val="00381B38"/>
    <w:rsid w:val="00386854"/>
    <w:rsid w:val="003A4F3E"/>
    <w:rsid w:val="003B02B8"/>
    <w:rsid w:val="003B3B65"/>
    <w:rsid w:val="003C6018"/>
    <w:rsid w:val="003D2409"/>
    <w:rsid w:val="003D34E8"/>
    <w:rsid w:val="003D3842"/>
    <w:rsid w:val="003E0413"/>
    <w:rsid w:val="003E3068"/>
    <w:rsid w:val="003E4BD9"/>
    <w:rsid w:val="00406337"/>
    <w:rsid w:val="00425AFC"/>
    <w:rsid w:val="004351DA"/>
    <w:rsid w:val="00437241"/>
    <w:rsid w:val="00442E7D"/>
    <w:rsid w:val="00462A13"/>
    <w:rsid w:val="00463CDC"/>
    <w:rsid w:val="004668D3"/>
    <w:rsid w:val="00484379"/>
    <w:rsid w:val="00492BC9"/>
    <w:rsid w:val="00497BC9"/>
    <w:rsid w:val="004B6C75"/>
    <w:rsid w:val="004D1305"/>
    <w:rsid w:val="004D204C"/>
    <w:rsid w:val="004D38D5"/>
    <w:rsid w:val="004E7B6A"/>
    <w:rsid w:val="004F60FA"/>
    <w:rsid w:val="004F6782"/>
    <w:rsid w:val="00503EA5"/>
    <w:rsid w:val="00506ED1"/>
    <w:rsid w:val="00521BDD"/>
    <w:rsid w:val="0052514B"/>
    <w:rsid w:val="0053386A"/>
    <w:rsid w:val="00546A54"/>
    <w:rsid w:val="00562B8C"/>
    <w:rsid w:val="005656F6"/>
    <w:rsid w:val="00572614"/>
    <w:rsid w:val="0058794F"/>
    <w:rsid w:val="0058799A"/>
    <w:rsid w:val="005970B7"/>
    <w:rsid w:val="00597BA0"/>
    <w:rsid w:val="005A012B"/>
    <w:rsid w:val="005A2FBA"/>
    <w:rsid w:val="005A7FE1"/>
    <w:rsid w:val="005C72F5"/>
    <w:rsid w:val="005D1F53"/>
    <w:rsid w:val="005D6543"/>
    <w:rsid w:val="005E096A"/>
    <w:rsid w:val="005E4D8B"/>
    <w:rsid w:val="005F2395"/>
    <w:rsid w:val="006062D4"/>
    <w:rsid w:val="0061570A"/>
    <w:rsid w:val="00657333"/>
    <w:rsid w:val="00662265"/>
    <w:rsid w:val="006726CF"/>
    <w:rsid w:val="00674993"/>
    <w:rsid w:val="00675A35"/>
    <w:rsid w:val="00683E6F"/>
    <w:rsid w:val="00693B60"/>
    <w:rsid w:val="00695ADC"/>
    <w:rsid w:val="006960AD"/>
    <w:rsid w:val="00696A5B"/>
    <w:rsid w:val="006A0217"/>
    <w:rsid w:val="006C016B"/>
    <w:rsid w:val="006C3D70"/>
    <w:rsid w:val="006C6221"/>
    <w:rsid w:val="006D3074"/>
    <w:rsid w:val="006D3537"/>
    <w:rsid w:val="006D7FCE"/>
    <w:rsid w:val="006E788A"/>
    <w:rsid w:val="007110A4"/>
    <w:rsid w:val="00713077"/>
    <w:rsid w:val="0071661F"/>
    <w:rsid w:val="0072510E"/>
    <w:rsid w:val="007404BD"/>
    <w:rsid w:val="00746125"/>
    <w:rsid w:val="00750701"/>
    <w:rsid w:val="00751E4B"/>
    <w:rsid w:val="00770093"/>
    <w:rsid w:val="007819F3"/>
    <w:rsid w:val="007946AE"/>
    <w:rsid w:val="007A7A0F"/>
    <w:rsid w:val="007A7F46"/>
    <w:rsid w:val="007C2D31"/>
    <w:rsid w:val="007C50CA"/>
    <w:rsid w:val="007F4ECD"/>
    <w:rsid w:val="007F7055"/>
    <w:rsid w:val="00802217"/>
    <w:rsid w:val="00815971"/>
    <w:rsid w:val="008307D5"/>
    <w:rsid w:val="00830899"/>
    <w:rsid w:val="008379CC"/>
    <w:rsid w:val="008449E2"/>
    <w:rsid w:val="00844ED4"/>
    <w:rsid w:val="00850466"/>
    <w:rsid w:val="008511F4"/>
    <w:rsid w:val="00857A2B"/>
    <w:rsid w:val="00857BB5"/>
    <w:rsid w:val="00861B10"/>
    <w:rsid w:val="00861EB1"/>
    <w:rsid w:val="00863DE9"/>
    <w:rsid w:val="008656AA"/>
    <w:rsid w:val="00866542"/>
    <w:rsid w:val="00870C49"/>
    <w:rsid w:val="00884AEE"/>
    <w:rsid w:val="008953C9"/>
    <w:rsid w:val="00896005"/>
    <w:rsid w:val="008A7B90"/>
    <w:rsid w:val="008C0E72"/>
    <w:rsid w:val="008C11B6"/>
    <w:rsid w:val="008C1F69"/>
    <w:rsid w:val="008D05D6"/>
    <w:rsid w:val="008D2C43"/>
    <w:rsid w:val="008D45CA"/>
    <w:rsid w:val="008E6105"/>
    <w:rsid w:val="0091149F"/>
    <w:rsid w:val="00911F36"/>
    <w:rsid w:val="00913E81"/>
    <w:rsid w:val="00920B93"/>
    <w:rsid w:val="00921B74"/>
    <w:rsid w:val="009241F4"/>
    <w:rsid w:val="009309DB"/>
    <w:rsid w:val="00940CA2"/>
    <w:rsid w:val="00955295"/>
    <w:rsid w:val="00956AFA"/>
    <w:rsid w:val="00972EB4"/>
    <w:rsid w:val="00982558"/>
    <w:rsid w:val="00983E0E"/>
    <w:rsid w:val="0098724A"/>
    <w:rsid w:val="00987465"/>
    <w:rsid w:val="00991EDD"/>
    <w:rsid w:val="009A5B34"/>
    <w:rsid w:val="009A727B"/>
    <w:rsid w:val="009B2D4C"/>
    <w:rsid w:val="009B45A3"/>
    <w:rsid w:val="009B4717"/>
    <w:rsid w:val="009B5DD7"/>
    <w:rsid w:val="009B5EBE"/>
    <w:rsid w:val="009C43C0"/>
    <w:rsid w:val="009C65F3"/>
    <w:rsid w:val="009D0CDD"/>
    <w:rsid w:val="009D1507"/>
    <w:rsid w:val="009D451B"/>
    <w:rsid w:val="009D4784"/>
    <w:rsid w:val="009E0AC2"/>
    <w:rsid w:val="009F319D"/>
    <w:rsid w:val="00A07014"/>
    <w:rsid w:val="00A12267"/>
    <w:rsid w:val="00A13430"/>
    <w:rsid w:val="00A14B2E"/>
    <w:rsid w:val="00A15F9E"/>
    <w:rsid w:val="00A24AC2"/>
    <w:rsid w:val="00A40C2E"/>
    <w:rsid w:val="00A4344A"/>
    <w:rsid w:val="00A505C2"/>
    <w:rsid w:val="00A54003"/>
    <w:rsid w:val="00A54BAA"/>
    <w:rsid w:val="00A56746"/>
    <w:rsid w:val="00A62B4B"/>
    <w:rsid w:val="00A669D3"/>
    <w:rsid w:val="00A80C6A"/>
    <w:rsid w:val="00A81635"/>
    <w:rsid w:val="00A8273C"/>
    <w:rsid w:val="00A83414"/>
    <w:rsid w:val="00AA3C61"/>
    <w:rsid w:val="00AA5DF4"/>
    <w:rsid w:val="00AC309C"/>
    <w:rsid w:val="00AC7A3D"/>
    <w:rsid w:val="00AD5BBE"/>
    <w:rsid w:val="00AE739B"/>
    <w:rsid w:val="00B02F57"/>
    <w:rsid w:val="00B105A7"/>
    <w:rsid w:val="00B12B0F"/>
    <w:rsid w:val="00B226FB"/>
    <w:rsid w:val="00B2473C"/>
    <w:rsid w:val="00B307A4"/>
    <w:rsid w:val="00B34A26"/>
    <w:rsid w:val="00B52DEA"/>
    <w:rsid w:val="00B5341C"/>
    <w:rsid w:val="00B546E2"/>
    <w:rsid w:val="00B56C51"/>
    <w:rsid w:val="00B6144C"/>
    <w:rsid w:val="00B64CCE"/>
    <w:rsid w:val="00B6781D"/>
    <w:rsid w:val="00B71249"/>
    <w:rsid w:val="00B96566"/>
    <w:rsid w:val="00BA10BE"/>
    <w:rsid w:val="00BA1A94"/>
    <w:rsid w:val="00BA61CF"/>
    <w:rsid w:val="00BF4674"/>
    <w:rsid w:val="00BF6BE8"/>
    <w:rsid w:val="00C26770"/>
    <w:rsid w:val="00C2786B"/>
    <w:rsid w:val="00C30AF6"/>
    <w:rsid w:val="00C34EBA"/>
    <w:rsid w:val="00C37D3B"/>
    <w:rsid w:val="00C524CC"/>
    <w:rsid w:val="00C620DD"/>
    <w:rsid w:val="00C7339E"/>
    <w:rsid w:val="00C83476"/>
    <w:rsid w:val="00C90B9E"/>
    <w:rsid w:val="00C9204B"/>
    <w:rsid w:val="00C92946"/>
    <w:rsid w:val="00C92D9C"/>
    <w:rsid w:val="00C93DDD"/>
    <w:rsid w:val="00C943F5"/>
    <w:rsid w:val="00C96F2A"/>
    <w:rsid w:val="00C97DFE"/>
    <w:rsid w:val="00CA1120"/>
    <w:rsid w:val="00CA16EA"/>
    <w:rsid w:val="00CB0EAD"/>
    <w:rsid w:val="00CB5DAF"/>
    <w:rsid w:val="00CC1FDE"/>
    <w:rsid w:val="00CD5DAA"/>
    <w:rsid w:val="00CF1CE0"/>
    <w:rsid w:val="00D21E70"/>
    <w:rsid w:val="00D25D93"/>
    <w:rsid w:val="00D331FC"/>
    <w:rsid w:val="00D43D23"/>
    <w:rsid w:val="00D56D98"/>
    <w:rsid w:val="00D75D4B"/>
    <w:rsid w:val="00D93302"/>
    <w:rsid w:val="00DA384B"/>
    <w:rsid w:val="00DA3D0D"/>
    <w:rsid w:val="00DA7F3C"/>
    <w:rsid w:val="00DB24B4"/>
    <w:rsid w:val="00DB7797"/>
    <w:rsid w:val="00DB7C72"/>
    <w:rsid w:val="00DC0669"/>
    <w:rsid w:val="00DC0A6A"/>
    <w:rsid w:val="00DC6310"/>
    <w:rsid w:val="00DC6A10"/>
    <w:rsid w:val="00DC6E46"/>
    <w:rsid w:val="00DE0BFC"/>
    <w:rsid w:val="00DE228C"/>
    <w:rsid w:val="00DE6FD8"/>
    <w:rsid w:val="00DE77CF"/>
    <w:rsid w:val="00DF088E"/>
    <w:rsid w:val="00DF1836"/>
    <w:rsid w:val="00DF45B0"/>
    <w:rsid w:val="00E23B71"/>
    <w:rsid w:val="00E25C97"/>
    <w:rsid w:val="00E32FC2"/>
    <w:rsid w:val="00E37B81"/>
    <w:rsid w:val="00E439D6"/>
    <w:rsid w:val="00E52FCD"/>
    <w:rsid w:val="00E5696B"/>
    <w:rsid w:val="00E56C39"/>
    <w:rsid w:val="00E60ED3"/>
    <w:rsid w:val="00E64B1A"/>
    <w:rsid w:val="00E67C89"/>
    <w:rsid w:val="00E67D96"/>
    <w:rsid w:val="00E804CD"/>
    <w:rsid w:val="00E85F08"/>
    <w:rsid w:val="00E96205"/>
    <w:rsid w:val="00E97C41"/>
    <w:rsid w:val="00EA47D3"/>
    <w:rsid w:val="00EB0878"/>
    <w:rsid w:val="00ED1AE0"/>
    <w:rsid w:val="00EE5048"/>
    <w:rsid w:val="00EF17D3"/>
    <w:rsid w:val="00F02374"/>
    <w:rsid w:val="00F0585A"/>
    <w:rsid w:val="00F23A09"/>
    <w:rsid w:val="00F24414"/>
    <w:rsid w:val="00F53C70"/>
    <w:rsid w:val="00F60F35"/>
    <w:rsid w:val="00F66A89"/>
    <w:rsid w:val="00FA14AC"/>
    <w:rsid w:val="00FA1581"/>
    <w:rsid w:val="00FA3AB2"/>
    <w:rsid w:val="00FA4049"/>
    <w:rsid w:val="00FC466B"/>
    <w:rsid w:val="00FD0165"/>
    <w:rsid w:val="00FD1182"/>
    <w:rsid w:val="00FD271C"/>
    <w:rsid w:val="00FD2919"/>
    <w:rsid w:val="00FD35EE"/>
    <w:rsid w:val="00FF4456"/>
    <w:rsid w:val="00FF7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DEA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C1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C11B6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C1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C11B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70</Words>
  <Characters>400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王静</dc:creator>
  <cp:keywords/>
  <dc:description/>
  <cp:lastModifiedBy>王静</cp:lastModifiedBy>
  <cp:revision>6</cp:revision>
  <cp:lastPrinted>2014-01-08T08:54:00Z</cp:lastPrinted>
  <dcterms:created xsi:type="dcterms:W3CDTF">2013-05-08T08:18:00Z</dcterms:created>
  <dcterms:modified xsi:type="dcterms:W3CDTF">2015-01-01T15:25:00Z</dcterms:modified>
</cp:coreProperties>
</file>